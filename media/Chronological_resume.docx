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D5C6B" w:rsidRPr="001F24DC" w:rsidRDefault="00E20ADF" w:rsidP="002F3CDD">
      <w:pPr>
        <w:pStyle w:val="ContactInfo"/>
      </w:pPr>
      <w:sdt>
        <w:sdtPr>
          <w:alias w:val="Contact Info"/>
          <w:tag w:val="Contact Info"/>
          <w:id w:val="339235176"/>
          <w:placeholder>
            <w:docPart w:val="7EF2716C55964A3EAF547391E7B0514C"/>
          </w:placeholder>
          <w:temporary/>
          <w:showingPlcHdr/>
        </w:sdtPr>
        <w:sdtEndPr/>
        <w:sdtContent>
          <w:r w:rsidR="007D5C6B">
            <w:t>[Address, phone, email]</w:t>
          </w:r>
        </w:sdtContent>
      </w:sdt>
    </w:p>
    <w:sdt>
      <w:sdtPr>
        <w:alias w:val="Name"/>
        <w:tag w:val="Name"/>
        <w:id w:val="339235210"/>
        <w:placeholder>
          <w:docPart w:val="7A3ED3AE13D84A04919B11EED33DE0BB"/>
        </w:placeholder>
        <w:temporary/>
        <w:showingPlcHdr/>
      </w:sdtPr>
      <w:sdtEndPr/>
      <w:sdtContent>
        <w:p w:rsidR="007D5C6B" w:rsidRDefault="007D5C6B" w:rsidP="002F3CDD">
          <w:pPr>
            <w:pStyle w:val="YourName"/>
          </w:pPr>
          <w:r>
            <w:t>[Your Name]</w:t>
          </w:r>
        </w:p>
      </w:sdtContent>
    </w:sdt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7D5C6B" w:rsidTr="007D5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7D5C6B" w:rsidRDefault="007D5C6B" w:rsidP="007D5C6B">
            <w:pPr>
              <w:pStyle w:val="Heading1"/>
              <w:outlineLvl w:val="0"/>
            </w:pPr>
            <w:r w:rsidRPr="001F24DC">
              <w:t>Objective</w:t>
            </w:r>
          </w:p>
        </w:tc>
        <w:sdt>
          <w:sdtPr>
            <w:alias w:val="Objective"/>
            <w:tag w:val="Objective"/>
            <w:id w:val="339235028"/>
            <w:placeholder>
              <w:docPart w:val="39F4E76F9D514643AA81461D8BF3F31C"/>
            </w:placeholder>
            <w:temporary/>
            <w:showingPlcHdr/>
          </w:sdtPr>
          <w:sdtEndPr/>
          <w:sdtContent>
            <w:tc>
              <w:tcPr>
                <w:tcW w:w="7690" w:type="dxa"/>
              </w:tcPr>
              <w:p w:rsidR="007D5C6B" w:rsidRDefault="007D5C6B" w:rsidP="007D5C6B">
                <w:r>
                  <w:t>[Briefly describe your career goal or ideal job]</w:t>
                </w:r>
              </w:p>
            </w:tc>
          </w:sdtContent>
        </w:sdt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4"/>
        <w:gridCol w:w="2172"/>
        <w:gridCol w:w="3443"/>
        <w:gridCol w:w="2261"/>
      </w:tblGrid>
      <w:tr w:rsidR="007D5C6B" w:rsidTr="007D5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:rsidR="007D5C6B" w:rsidRDefault="007D5C6B" w:rsidP="007D5C6B">
            <w:pPr>
              <w:pStyle w:val="Heading1"/>
              <w:outlineLvl w:val="0"/>
            </w:pPr>
            <w:r w:rsidRPr="0070617C">
              <w:t>Experience</w:t>
            </w:r>
          </w:p>
        </w:tc>
        <w:sdt>
          <w:sdtPr>
            <w:alias w:val="Dates"/>
            <w:tag w:val="Dates"/>
            <w:id w:val="339235001"/>
            <w:placeholder>
              <w:docPart w:val="99B77CF3ED16447480F86BA49B381720"/>
            </w:placeholder>
            <w:temporary/>
            <w:showingPlcHdr/>
          </w:sdtPr>
          <w:sdtEndPr/>
          <w:sdtContent>
            <w:tc>
              <w:tcPr>
                <w:tcW w:w="2120" w:type="dxa"/>
              </w:tcPr>
              <w:p w:rsidR="007D5C6B" w:rsidRDefault="007D5C6B" w:rsidP="007D5C6B">
                <w:r>
                  <w:t>[Dates]</w:t>
                </w:r>
              </w:p>
            </w:tc>
          </w:sdtContent>
        </w:sdt>
        <w:sdt>
          <w:sdtPr>
            <w:alias w:val="Company"/>
            <w:tag w:val="Company"/>
            <w:id w:val="339235055"/>
            <w:placeholder>
              <w:docPart w:val="B24AB5592F84465A9B2FBD6E35C9D5E1"/>
            </w:placeholder>
            <w:temporary/>
            <w:showingPlcHdr/>
          </w:sdtPr>
          <w:sdtEndPr/>
          <w:sdtContent>
            <w:tc>
              <w:tcPr>
                <w:tcW w:w="3360" w:type="dxa"/>
              </w:tcPr>
              <w:p w:rsidR="007D5C6B" w:rsidRDefault="007D5C6B" w:rsidP="007D5C6B">
                <w:r>
                  <w:t>[Company Name]</w:t>
                </w:r>
              </w:p>
            </w:tc>
          </w:sdtContent>
        </w:sdt>
        <w:sdt>
          <w:sdtPr>
            <w:alias w:val="City, ST"/>
            <w:tag w:val="City, ST"/>
            <w:id w:val="339235082"/>
            <w:placeholder>
              <w:docPart w:val="C754EB7D9B834A5B9AA157D88238FF4A"/>
            </w:placeholder>
            <w:temporary/>
            <w:showingPlcHdr/>
          </w:sdtPr>
          <w:sdtEndPr/>
          <w:sdtContent>
            <w:tc>
              <w:tcPr>
                <w:tcW w:w="2207" w:type="dxa"/>
              </w:tcPr>
              <w:p w:rsidR="007D5C6B" w:rsidRDefault="007D5C6B" w:rsidP="007D5C6B">
                <w:r>
                  <w:t>[City, ST]</w:t>
                </w:r>
              </w:p>
            </w:tc>
          </w:sdtContent>
        </w:sdt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7D5C6B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7D5C6B" w:rsidRDefault="007D5C6B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sdt>
            <w:sdtPr>
              <w:alias w:val="Job Title"/>
              <w:tag w:val="Job Title"/>
              <w:id w:val="339235109"/>
              <w:placeholder>
                <w:docPart w:val="695FF71255F84EE381F056F69AA4D6B7"/>
              </w:placeholder>
              <w:temporary/>
              <w:showingPlcHdr/>
            </w:sdtPr>
            <w:sdtEndPr/>
            <w:sdtContent>
              <w:p w:rsidR="007D5C6B" w:rsidRDefault="007D5C6B" w:rsidP="007D5C6B">
                <w:pPr>
                  <w:pStyle w:val="Heading2"/>
                  <w:outlineLvl w:val="1"/>
                </w:pPr>
                <w:r>
                  <w:t>[Job Title]</w:t>
                </w:r>
              </w:p>
            </w:sdtContent>
          </w:sdt>
          <w:sdt>
            <w:sdtPr>
              <w:alias w:val="Job responsibility"/>
              <w:tag w:val="Job responsibility"/>
              <w:id w:val="339235136"/>
              <w:placeholder>
                <w:docPart w:val="710F861E197F42F6B9F690B1288576D3"/>
              </w:placeholder>
              <w:temporary/>
              <w:showingPlcHdr/>
            </w:sdtPr>
            <w:sdtEndPr/>
            <w:sdtContent>
              <w:p w:rsidR="007D5C6B" w:rsidRPr="0070617C" w:rsidRDefault="007D5C6B" w:rsidP="007D5C6B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339235163"/>
              <w:placeholder>
                <w:docPart w:val="4BA58BCB98914DE2AB6DE5FA587AB98B"/>
              </w:placeholder>
              <w:temporary/>
              <w:showingPlcHdr/>
            </w:sdtPr>
            <w:sdtEndPr/>
            <w:sdtContent>
              <w:p w:rsidR="007D5C6B" w:rsidRDefault="007D5C6B" w:rsidP="007D5C6B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339235164"/>
              <w:placeholder>
                <w:docPart w:val="D6C32CD96EB74B4E915B6338928CE300"/>
              </w:placeholder>
              <w:temporary/>
              <w:showingPlcHdr/>
            </w:sdtPr>
            <w:sdtEndPr/>
            <w:sdtContent>
              <w:p w:rsidR="007D5C6B" w:rsidRPr="007D5C6B" w:rsidRDefault="007D5C6B" w:rsidP="00E34DFD">
                <w:pPr>
                  <w:pStyle w:val="BulletedList"/>
                  <w:numPr>
                    <w:ilvl w:val="0"/>
                    <w:numId w:val="1"/>
                  </w:numPr>
                  <w:rPr>
                    <w:bCs w:val="0"/>
                  </w:rPr>
                </w:pPr>
                <w:r>
                  <w:t>[Job responsibility/achievement]</w:t>
                </w:r>
              </w:p>
            </w:sdtContent>
          </w:sdt>
        </w:tc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4"/>
        <w:gridCol w:w="2172"/>
        <w:gridCol w:w="3443"/>
        <w:gridCol w:w="2261"/>
      </w:tblGrid>
      <w:tr w:rsidR="007D5C6B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:rsidR="007D5C6B" w:rsidRDefault="007D5C6B" w:rsidP="00E34DFD">
            <w:pPr>
              <w:pStyle w:val="Heading1"/>
              <w:outlineLvl w:val="0"/>
            </w:pPr>
          </w:p>
        </w:tc>
        <w:sdt>
          <w:sdtPr>
            <w:alias w:val="Dates"/>
            <w:tag w:val="Dates"/>
            <w:id w:val="1486197989"/>
            <w:placeholder>
              <w:docPart w:val="7E56E6C73F8A444CAD8F0510349622E0"/>
            </w:placeholder>
            <w:temporary/>
            <w:showingPlcHdr/>
          </w:sdtPr>
          <w:sdtEndPr/>
          <w:sdtContent>
            <w:tc>
              <w:tcPr>
                <w:tcW w:w="2120" w:type="dxa"/>
              </w:tcPr>
              <w:p w:rsidR="007D5C6B" w:rsidRDefault="007D5C6B" w:rsidP="00E34DFD">
                <w:r>
                  <w:t>[Dates]</w:t>
                </w:r>
              </w:p>
            </w:tc>
          </w:sdtContent>
        </w:sdt>
        <w:sdt>
          <w:sdtPr>
            <w:alias w:val="Company"/>
            <w:tag w:val="Company"/>
            <w:id w:val="1852987415"/>
            <w:placeholder>
              <w:docPart w:val="6B01EEC5B7194C90912898A431B1BB32"/>
            </w:placeholder>
            <w:temporary/>
            <w:showingPlcHdr/>
          </w:sdtPr>
          <w:sdtEndPr/>
          <w:sdtContent>
            <w:tc>
              <w:tcPr>
                <w:tcW w:w="3360" w:type="dxa"/>
              </w:tcPr>
              <w:p w:rsidR="007D5C6B" w:rsidRDefault="007D5C6B" w:rsidP="00E34DFD">
                <w:r>
                  <w:t>[Company Name]</w:t>
                </w:r>
              </w:p>
            </w:tc>
          </w:sdtContent>
        </w:sdt>
        <w:sdt>
          <w:sdtPr>
            <w:alias w:val="City, ST"/>
            <w:tag w:val="City, ST"/>
            <w:id w:val="-973443513"/>
            <w:placeholder>
              <w:docPart w:val="4284ADB63A85432CAD6F8A489BB4C7C7"/>
            </w:placeholder>
            <w:temporary/>
            <w:showingPlcHdr/>
          </w:sdtPr>
          <w:sdtEndPr/>
          <w:sdtContent>
            <w:tc>
              <w:tcPr>
                <w:tcW w:w="2207" w:type="dxa"/>
              </w:tcPr>
              <w:p w:rsidR="007D5C6B" w:rsidRDefault="007D5C6B" w:rsidP="00E34DFD">
                <w:r>
                  <w:t>[City, ST]</w:t>
                </w:r>
              </w:p>
            </w:tc>
          </w:sdtContent>
        </w:sdt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7D5C6B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7D5C6B" w:rsidRDefault="007D5C6B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sdt>
            <w:sdtPr>
              <w:alias w:val="Job Title"/>
              <w:tag w:val="Job Title"/>
              <w:id w:val="71475755"/>
              <w:placeholder>
                <w:docPart w:val="10A50AE7ACA645ACB7A6E39BAE838A1D"/>
              </w:placeholder>
              <w:temporary/>
              <w:showingPlcHdr/>
            </w:sdtPr>
            <w:sdtEndPr/>
            <w:sdtContent>
              <w:p w:rsidR="007D5C6B" w:rsidRDefault="007D5C6B" w:rsidP="00E34DFD">
                <w:pPr>
                  <w:pStyle w:val="Heading2"/>
                  <w:outlineLvl w:val="1"/>
                </w:pPr>
                <w:r>
                  <w:t>[Job Title]</w:t>
                </w:r>
              </w:p>
            </w:sdtContent>
          </w:sdt>
          <w:sdt>
            <w:sdtPr>
              <w:alias w:val="Job responsibility"/>
              <w:tag w:val="Job responsibility"/>
              <w:id w:val="-1246872097"/>
              <w:placeholder>
                <w:docPart w:val="96569D8359C24E7F883DAB91078653BE"/>
              </w:placeholder>
              <w:temporary/>
              <w:showingPlcHdr/>
            </w:sdtPr>
            <w:sdtEndPr/>
            <w:sdtContent>
              <w:p w:rsidR="007D5C6B" w:rsidRPr="0070617C" w:rsidRDefault="007D5C6B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-182046486"/>
              <w:placeholder>
                <w:docPart w:val="54A089E311664A9CA6685316B3E1781B"/>
              </w:placeholder>
              <w:temporary/>
              <w:showingPlcHdr/>
            </w:sdtPr>
            <w:sdtEndPr/>
            <w:sdtContent>
              <w:p w:rsidR="007D5C6B" w:rsidRDefault="007D5C6B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-614369175"/>
              <w:placeholder>
                <w:docPart w:val="CD6B2E350EF340678E33432DBFE9FBAE"/>
              </w:placeholder>
              <w:temporary/>
              <w:showingPlcHdr/>
            </w:sdtPr>
            <w:sdtEndPr/>
            <w:sdtContent>
              <w:p w:rsidR="007D5C6B" w:rsidRPr="007D5C6B" w:rsidRDefault="007D5C6B" w:rsidP="00E34DFD">
                <w:pPr>
                  <w:pStyle w:val="BulletedList"/>
                  <w:numPr>
                    <w:ilvl w:val="0"/>
                    <w:numId w:val="1"/>
                  </w:numPr>
                  <w:rPr>
                    <w:bCs w:val="0"/>
                  </w:rPr>
                </w:pPr>
                <w:r>
                  <w:t>[Job responsibility/achievement]</w:t>
                </w:r>
              </w:p>
            </w:sdtContent>
          </w:sdt>
        </w:tc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4"/>
        <w:gridCol w:w="2172"/>
        <w:gridCol w:w="3443"/>
        <w:gridCol w:w="2261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:rsidR="00376E18" w:rsidRDefault="00376E18" w:rsidP="00E34DFD">
            <w:pPr>
              <w:pStyle w:val="Heading1"/>
              <w:outlineLvl w:val="0"/>
            </w:pPr>
          </w:p>
        </w:tc>
        <w:sdt>
          <w:sdtPr>
            <w:alias w:val="Dates"/>
            <w:tag w:val="Dates"/>
            <w:id w:val="-1478912136"/>
            <w:placeholder>
              <w:docPart w:val="AC967AC1168342E28FA26AFCDA46C956"/>
            </w:placeholder>
            <w:temporary/>
            <w:showingPlcHdr/>
          </w:sdtPr>
          <w:sdtEndPr/>
          <w:sdtContent>
            <w:tc>
              <w:tcPr>
                <w:tcW w:w="2120" w:type="dxa"/>
              </w:tcPr>
              <w:p w:rsidR="00376E18" w:rsidRDefault="00376E18" w:rsidP="00E34DFD">
                <w:r>
                  <w:t>[Dates]</w:t>
                </w:r>
              </w:p>
            </w:tc>
          </w:sdtContent>
        </w:sdt>
        <w:sdt>
          <w:sdtPr>
            <w:alias w:val="Company"/>
            <w:tag w:val="Company"/>
            <w:id w:val="1075790907"/>
            <w:placeholder>
              <w:docPart w:val="A5050B065F184944894181CBDD3814A0"/>
            </w:placeholder>
            <w:temporary/>
            <w:showingPlcHdr/>
          </w:sdtPr>
          <w:sdtEndPr/>
          <w:sdtContent>
            <w:tc>
              <w:tcPr>
                <w:tcW w:w="3360" w:type="dxa"/>
              </w:tcPr>
              <w:p w:rsidR="00376E18" w:rsidRDefault="00376E18" w:rsidP="00E34DFD">
                <w:r>
                  <w:t>[Company Name]</w:t>
                </w:r>
              </w:p>
            </w:tc>
          </w:sdtContent>
        </w:sdt>
        <w:sdt>
          <w:sdtPr>
            <w:alias w:val="City, ST"/>
            <w:tag w:val="City, ST"/>
            <w:id w:val="-784963811"/>
            <w:placeholder>
              <w:docPart w:val="9CB995DB5E4D438B994D3F218765995F"/>
            </w:placeholder>
            <w:temporary/>
            <w:showingPlcHdr/>
          </w:sdtPr>
          <w:sdtEndPr/>
          <w:sdtContent>
            <w:tc>
              <w:tcPr>
                <w:tcW w:w="2207" w:type="dxa"/>
              </w:tcPr>
              <w:p w:rsidR="00376E18" w:rsidRDefault="00376E18" w:rsidP="00E34DFD">
                <w:r>
                  <w:t>[City, ST]</w:t>
                </w:r>
              </w:p>
            </w:tc>
          </w:sdtContent>
        </w:sdt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sdt>
            <w:sdtPr>
              <w:alias w:val="Job Title"/>
              <w:tag w:val="Job Title"/>
              <w:id w:val="574865231"/>
              <w:placeholder>
                <w:docPart w:val="43E4B2E7A35847549B81ECE128111183"/>
              </w:placeholder>
              <w:temporary/>
              <w:showingPlcHdr/>
            </w:sdtPr>
            <w:sdtEndPr/>
            <w:sdtContent>
              <w:p w:rsidR="00376E18" w:rsidRDefault="00376E18" w:rsidP="00E34DFD">
                <w:pPr>
                  <w:pStyle w:val="Heading2"/>
                  <w:outlineLvl w:val="1"/>
                </w:pPr>
                <w:r>
                  <w:t>[Job Title]</w:t>
                </w:r>
              </w:p>
            </w:sdtContent>
          </w:sdt>
          <w:sdt>
            <w:sdtPr>
              <w:alias w:val="Job responsibility"/>
              <w:tag w:val="Job responsibility"/>
              <w:id w:val="-1797754836"/>
              <w:placeholder>
                <w:docPart w:val="9201EB9E562640F589EDC8538649A656"/>
              </w:placeholder>
              <w:temporary/>
              <w:showingPlcHdr/>
            </w:sdtPr>
            <w:sdtEndPr/>
            <w:sdtContent>
              <w:p w:rsidR="00376E18" w:rsidRPr="0070617C" w:rsidRDefault="00376E18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-1664549748"/>
              <w:placeholder>
                <w:docPart w:val="C462B99A2DCF43E29631CDDF69BEF1BB"/>
              </w:placeholder>
              <w:temporary/>
              <w:showingPlcHdr/>
            </w:sdtPr>
            <w:sdtEndPr/>
            <w:sdtContent>
              <w:p w:rsidR="00376E18" w:rsidRDefault="00376E18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-105199288"/>
              <w:placeholder>
                <w:docPart w:val="4CD2FEC0FFD84A16A105C57C771DCF2E"/>
              </w:placeholder>
              <w:temporary/>
              <w:showingPlcHdr/>
            </w:sdtPr>
            <w:sdtEndPr/>
            <w:sdtContent>
              <w:p w:rsidR="00376E18" w:rsidRPr="007D5C6B" w:rsidRDefault="00376E18" w:rsidP="00E34DFD">
                <w:pPr>
                  <w:pStyle w:val="BulletedList"/>
                  <w:numPr>
                    <w:ilvl w:val="0"/>
                    <w:numId w:val="1"/>
                  </w:numPr>
                  <w:rPr>
                    <w:bCs w:val="0"/>
                  </w:rPr>
                </w:pPr>
                <w:r>
                  <w:t>[Job responsibility/achievement]</w:t>
                </w:r>
              </w:p>
            </w:sdtContent>
          </w:sdt>
        </w:tc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4"/>
        <w:gridCol w:w="2172"/>
        <w:gridCol w:w="3443"/>
        <w:gridCol w:w="2261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:rsidR="00376E18" w:rsidRDefault="00376E18" w:rsidP="00E34DFD">
            <w:pPr>
              <w:pStyle w:val="Heading1"/>
              <w:outlineLvl w:val="0"/>
            </w:pPr>
          </w:p>
        </w:tc>
        <w:sdt>
          <w:sdtPr>
            <w:alias w:val="Dates"/>
            <w:tag w:val="Dates"/>
            <w:id w:val="-2057229297"/>
            <w:placeholder>
              <w:docPart w:val="7B98CD04DBAD4A9BAA7160DD9ED499FC"/>
            </w:placeholder>
            <w:temporary/>
            <w:showingPlcHdr/>
          </w:sdtPr>
          <w:sdtEndPr/>
          <w:sdtContent>
            <w:tc>
              <w:tcPr>
                <w:tcW w:w="2120" w:type="dxa"/>
              </w:tcPr>
              <w:p w:rsidR="00376E18" w:rsidRDefault="00376E18" w:rsidP="00E34DFD">
                <w:r>
                  <w:t>[Dates]</w:t>
                </w:r>
              </w:p>
            </w:tc>
          </w:sdtContent>
        </w:sdt>
        <w:sdt>
          <w:sdtPr>
            <w:alias w:val="Company"/>
            <w:tag w:val="Company"/>
            <w:id w:val="-1932116204"/>
            <w:placeholder>
              <w:docPart w:val="BD02BDCCC0E44E1B8FA4A0B4641B3B6B"/>
            </w:placeholder>
            <w:temporary/>
            <w:showingPlcHdr/>
          </w:sdtPr>
          <w:sdtEndPr/>
          <w:sdtContent>
            <w:tc>
              <w:tcPr>
                <w:tcW w:w="3360" w:type="dxa"/>
              </w:tcPr>
              <w:p w:rsidR="00376E18" w:rsidRDefault="00376E18" w:rsidP="00E34DFD">
                <w:r>
                  <w:t>[Company Name]</w:t>
                </w:r>
              </w:p>
            </w:tc>
          </w:sdtContent>
        </w:sdt>
        <w:sdt>
          <w:sdtPr>
            <w:alias w:val="City, ST"/>
            <w:tag w:val="City, ST"/>
            <w:id w:val="1163747231"/>
            <w:placeholder>
              <w:docPart w:val="F46EC1F0CF134A96B9D9C27C4F473F4F"/>
            </w:placeholder>
            <w:temporary/>
            <w:showingPlcHdr/>
          </w:sdtPr>
          <w:sdtEndPr/>
          <w:sdtContent>
            <w:tc>
              <w:tcPr>
                <w:tcW w:w="2207" w:type="dxa"/>
              </w:tcPr>
              <w:p w:rsidR="00376E18" w:rsidRDefault="00376E18" w:rsidP="00E34DFD">
                <w:r>
                  <w:t>[City, ST]</w:t>
                </w:r>
              </w:p>
            </w:tc>
          </w:sdtContent>
        </w:sdt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sdt>
            <w:sdtPr>
              <w:alias w:val="Job Title"/>
              <w:tag w:val="Job Title"/>
              <w:id w:val="-1672328055"/>
              <w:placeholder>
                <w:docPart w:val="73010A6CAC6C4FA08E96D1765ABD04F3"/>
              </w:placeholder>
              <w:temporary/>
              <w:showingPlcHdr/>
            </w:sdtPr>
            <w:sdtEndPr/>
            <w:sdtContent>
              <w:p w:rsidR="00376E18" w:rsidRDefault="00376E18" w:rsidP="00E34DFD">
                <w:pPr>
                  <w:pStyle w:val="Heading2"/>
                  <w:outlineLvl w:val="1"/>
                </w:pPr>
                <w:r>
                  <w:t>[Job Title]</w:t>
                </w:r>
              </w:p>
            </w:sdtContent>
          </w:sdt>
          <w:sdt>
            <w:sdtPr>
              <w:alias w:val="Job responsibility"/>
              <w:tag w:val="Job responsibility"/>
              <w:id w:val="-1986925339"/>
              <w:placeholder>
                <w:docPart w:val="375736D3BABC4DC3915824B1C3F9958B"/>
              </w:placeholder>
              <w:temporary/>
              <w:showingPlcHdr/>
            </w:sdtPr>
            <w:sdtEndPr/>
            <w:sdtContent>
              <w:p w:rsidR="00376E18" w:rsidRPr="0070617C" w:rsidRDefault="00376E18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1832480442"/>
              <w:placeholder>
                <w:docPart w:val="4FAD4736E44A4E4F980423E16CDC5CB8"/>
              </w:placeholder>
              <w:temporary/>
              <w:showingPlcHdr/>
            </w:sdtPr>
            <w:sdtEndPr/>
            <w:sdtContent>
              <w:p w:rsidR="00376E18" w:rsidRDefault="00376E18" w:rsidP="00E34DF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  <w:sdt>
            <w:sdtPr>
              <w:alias w:val="Job responsibility"/>
              <w:tag w:val="Job responsibility"/>
              <w:id w:val="647635944"/>
              <w:placeholder>
                <w:docPart w:val="78049E33602E4263855028D38C4132CA"/>
              </w:placeholder>
              <w:temporary/>
              <w:showingPlcHdr/>
            </w:sdtPr>
            <w:sdtEndPr/>
            <w:sdtContent>
              <w:p w:rsidR="00376E18" w:rsidRPr="007D5C6B" w:rsidRDefault="00376E18" w:rsidP="00E34DFD">
                <w:pPr>
                  <w:pStyle w:val="BulletedList"/>
                  <w:numPr>
                    <w:ilvl w:val="0"/>
                    <w:numId w:val="1"/>
                  </w:numPr>
                  <w:rPr>
                    <w:bCs w:val="0"/>
                  </w:rPr>
                </w:pPr>
                <w:r>
                  <w:t>[Job responsibility/achievement]</w:t>
                </w:r>
              </w:p>
            </w:sdtContent>
          </w:sdt>
        </w:tc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4"/>
        <w:gridCol w:w="2172"/>
        <w:gridCol w:w="3443"/>
        <w:gridCol w:w="2261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3" w:type="dxa"/>
          </w:tcPr>
          <w:p w:rsidR="00376E18" w:rsidRDefault="00376E18" w:rsidP="00E34DFD">
            <w:pPr>
              <w:pStyle w:val="Heading1"/>
              <w:outlineLvl w:val="0"/>
            </w:pPr>
            <w:r w:rsidRPr="003126B2">
              <w:t>Education</w:t>
            </w:r>
          </w:p>
        </w:tc>
        <w:sdt>
          <w:sdtPr>
            <w:alias w:val="Dates"/>
            <w:tag w:val="Dates"/>
            <w:id w:val="1495076806"/>
            <w:placeholder>
              <w:docPart w:val="EF582FB22AFA46078E314E8BAAF8C3C7"/>
            </w:placeholder>
            <w:temporary/>
            <w:showingPlcHdr/>
          </w:sdtPr>
          <w:sdtEndPr/>
          <w:sdtContent>
            <w:tc>
              <w:tcPr>
                <w:tcW w:w="2120" w:type="dxa"/>
              </w:tcPr>
              <w:p w:rsidR="00376E18" w:rsidRDefault="00376E18" w:rsidP="00E34DFD">
                <w:r>
                  <w:t>[Dates]</w:t>
                </w:r>
              </w:p>
            </w:tc>
          </w:sdtContent>
        </w:sdt>
        <w:sdt>
          <w:sdtPr>
            <w:alias w:val="School"/>
            <w:tag w:val="School"/>
            <w:id w:val="339235249"/>
            <w:placeholder>
              <w:docPart w:val="1A81F356D8A446FAAF0A72DA76E2315B"/>
            </w:placeholder>
            <w:temporary/>
            <w:showingPlcHdr/>
          </w:sdtPr>
          <w:sdtEndPr/>
          <w:sdtContent>
            <w:tc>
              <w:tcPr>
                <w:tcW w:w="3360" w:type="dxa"/>
              </w:tcPr>
              <w:p w:rsidR="00376E18" w:rsidRDefault="00376E18" w:rsidP="00E34DFD">
                <w:r>
                  <w:t>[School Name]</w:t>
                </w:r>
              </w:p>
            </w:tc>
          </w:sdtContent>
        </w:sdt>
        <w:sdt>
          <w:sdtPr>
            <w:alias w:val="City, ST"/>
            <w:tag w:val="City, ST"/>
            <w:id w:val="-1721513794"/>
            <w:placeholder>
              <w:docPart w:val="6C723107C1D549EA8ABD5C16AF4EF045"/>
            </w:placeholder>
            <w:temporary/>
            <w:showingPlcHdr/>
          </w:sdtPr>
          <w:sdtEndPr/>
          <w:sdtContent>
            <w:tc>
              <w:tcPr>
                <w:tcW w:w="2207" w:type="dxa"/>
              </w:tcPr>
              <w:p w:rsidR="00376E18" w:rsidRDefault="00376E18" w:rsidP="00E34DFD">
                <w:r>
                  <w:t>[City, ST]</w:t>
                </w:r>
              </w:p>
            </w:tc>
          </w:sdtContent>
        </w:sdt>
      </w:tr>
    </w:tbl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711"/>
        <w:gridCol w:w="7879"/>
      </w:tblGrid>
      <w:tr w:rsidR="00376E18" w:rsidTr="00E3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:rsidR="00376E18" w:rsidRDefault="00376E18" w:rsidP="00E34DFD">
            <w:pPr>
              <w:pStyle w:val="Heading1"/>
              <w:outlineLvl w:val="0"/>
            </w:pPr>
          </w:p>
        </w:tc>
        <w:tc>
          <w:tcPr>
            <w:tcW w:w="7690" w:type="dxa"/>
          </w:tcPr>
          <w:sdt>
            <w:sdtPr>
              <w:alias w:val="Degree"/>
              <w:tag w:val="Degree"/>
              <w:id w:val="339235276"/>
              <w:placeholder>
                <w:docPart w:val="7DF0AE6015A043EAB289D6DF0F1D6F9B"/>
              </w:placeholder>
              <w:temporary/>
              <w:showingPlcHdr/>
            </w:sdtPr>
            <w:sdtEndPr/>
            <w:sdtContent>
              <w:p w:rsidR="00376E18" w:rsidRPr="0070617C" w:rsidRDefault="00376E18" w:rsidP="00376E18">
                <w:pPr>
                  <w:pStyle w:val="Heading2"/>
                  <w:outlineLvl w:val="1"/>
                </w:pPr>
                <w:r>
                  <w:t>[Degree obtained]</w:t>
                </w:r>
              </w:p>
            </w:sdtContent>
          </w:sdt>
          <w:sdt>
            <w:sdtPr>
              <w:alias w:val="Accomplishment"/>
              <w:tag w:val="Accomplishment"/>
              <w:id w:val="339235303"/>
              <w:placeholder>
                <w:docPart w:val="B2C69B55E55B45A7B4427C9449D14F21"/>
              </w:placeholder>
              <w:temporary/>
              <w:showingPlcHdr/>
            </w:sdtPr>
            <w:sdtEndPr/>
            <w:sdtContent>
              <w:p w:rsidR="00376E18" w:rsidRPr="007D5C6B" w:rsidRDefault="00376E18" w:rsidP="00376E18">
                <w:pPr>
                  <w:pStyle w:val="BulletedList"/>
                  <w:numPr>
                    <w:ilvl w:val="0"/>
                    <w:numId w:val="1"/>
                  </w:numPr>
                  <w:rPr>
                    <w:bCs w:val="0"/>
                  </w:rPr>
                </w:pPr>
                <w:r>
                  <w:t>[Special award, accomplishment, or degree minor]</w:t>
                </w:r>
              </w:p>
            </w:sdtContent>
          </w:sdt>
        </w:tc>
      </w:tr>
    </w:tbl>
    <w:tbl>
      <w:tblPr>
        <w:tblStyle w:val="PlainTable2"/>
        <w:tblW w:w="5000" w:type="pct"/>
        <w:tblLayout w:type="fixed"/>
        <w:tblLook w:val="0620" w:firstRow="1" w:lastRow="0" w:firstColumn="0" w:lastColumn="0" w:noHBand="1" w:noVBand="1"/>
      </w:tblPr>
      <w:tblGrid>
        <w:gridCol w:w="1718"/>
        <w:gridCol w:w="7872"/>
      </w:tblGrid>
      <w:tr w:rsidR="00971E9D" w:rsidTr="00376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7" w:type="dxa"/>
          </w:tcPr>
          <w:p w:rsidR="00971E9D" w:rsidRPr="003126B2" w:rsidRDefault="00971E9D" w:rsidP="00971E9D">
            <w:pPr>
              <w:pStyle w:val="Heading1"/>
              <w:outlineLvl w:val="0"/>
            </w:pPr>
            <w:r w:rsidRPr="003126B2">
              <w:t>Interests</w:t>
            </w:r>
          </w:p>
        </w:tc>
        <w:sdt>
          <w:sdtPr>
            <w:alias w:val="Interests"/>
            <w:tag w:val="Interests"/>
            <w:id w:val="339235330"/>
            <w:placeholder>
              <w:docPart w:val="B72C90B1DB694C2297025A8EC89978B1"/>
            </w:placeholder>
            <w:temporary/>
            <w:showingPlcHdr/>
          </w:sdtPr>
          <w:sdtEndPr/>
          <w:sdtContent>
            <w:tc>
              <w:tcPr>
                <w:tcW w:w="7683" w:type="dxa"/>
              </w:tcPr>
              <w:p w:rsidR="00971E9D" w:rsidRPr="00F2337B" w:rsidRDefault="002F3CDD" w:rsidP="002F3CDD">
                <w:r>
                  <w:t>[Briefly list interests that may pertain to the job you want]</w:t>
                </w:r>
              </w:p>
            </w:tc>
          </w:sdtContent>
        </w:sdt>
      </w:tr>
      <w:tr w:rsidR="00971E9D" w:rsidRPr="007A5F3F" w:rsidTr="00376E18">
        <w:tc>
          <w:tcPr>
            <w:tcW w:w="1677" w:type="dxa"/>
          </w:tcPr>
          <w:p w:rsidR="00971E9D" w:rsidRPr="003126B2" w:rsidRDefault="00727993" w:rsidP="00971E9D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683" w:type="dxa"/>
          </w:tcPr>
          <w:p w:rsidR="00971E9D" w:rsidRPr="0070617C" w:rsidRDefault="00C8736B" w:rsidP="002F3CDD">
            <w:r>
              <w:t>References are available on request.</w:t>
            </w:r>
          </w:p>
        </w:tc>
      </w:tr>
    </w:tbl>
    <w:p w:rsidR="002F3CDD" w:rsidRDefault="002F3CDD" w:rsidP="00AB451F"/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DF"/>
    <w:rsid w:val="001014A0"/>
    <w:rsid w:val="002045A9"/>
    <w:rsid w:val="002802E5"/>
    <w:rsid w:val="002973A5"/>
    <w:rsid w:val="002B0060"/>
    <w:rsid w:val="002F3CDD"/>
    <w:rsid w:val="0032146F"/>
    <w:rsid w:val="00355FE3"/>
    <w:rsid w:val="00365AEA"/>
    <w:rsid w:val="00376E18"/>
    <w:rsid w:val="004467E5"/>
    <w:rsid w:val="00536728"/>
    <w:rsid w:val="006049F3"/>
    <w:rsid w:val="00727993"/>
    <w:rsid w:val="007C7FA3"/>
    <w:rsid w:val="007D5C6B"/>
    <w:rsid w:val="00856E17"/>
    <w:rsid w:val="00971E9D"/>
    <w:rsid w:val="00AB451F"/>
    <w:rsid w:val="00AD63E4"/>
    <w:rsid w:val="00B5218C"/>
    <w:rsid w:val="00B7604F"/>
    <w:rsid w:val="00BB2FAB"/>
    <w:rsid w:val="00C5369F"/>
    <w:rsid w:val="00C60FC3"/>
    <w:rsid w:val="00C8736B"/>
    <w:rsid w:val="00C9398F"/>
    <w:rsid w:val="00CB0299"/>
    <w:rsid w:val="00D73271"/>
    <w:rsid w:val="00E20ADF"/>
    <w:rsid w:val="00E86DD2"/>
    <w:rsid w:val="00E87282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0D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18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376E18"/>
    <w:pPr>
      <w:pBdr>
        <w:bottom w:val="single" w:sz="4" w:space="1" w:color="auto"/>
      </w:pBdr>
      <w:spacing w:before="320" w:after="40" w:line="220" w:lineRule="atLeast"/>
      <w:contextualSpacing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table" w:customStyle="1" w:styleId="PlainTable3">
    <w:name w:val="Plain Table 3"/>
    <w:basedOn w:val="TableNormal"/>
    <w:uiPriority w:val="43"/>
    <w:rsid w:val="007D5C6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7D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7D5C6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18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376E18"/>
    <w:pPr>
      <w:pBdr>
        <w:bottom w:val="single" w:sz="4" w:space="1" w:color="auto"/>
      </w:pBdr>
      <w:spacing w:before="320" w:after="40" w:line="220" w:lineRule="atLeast"/>
      <w:contextualSpacing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table" w:customStyle="1" w:styleId="PlainTable3">
    <w:name w:val="Plain Table 3"/>
    <w:basedOn w:val="TableNormal"/>
    <w:uiPriority w:val="43"/>
    <w:rsid w:val="007D5C6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7D5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7D5C6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hronological_resume__CV_Modern_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F2716C55964A3EAF547391E7B05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E88F-7C7E-4C52-ADD7-11A9D9DB993A}"/>
      </w:docPartPr>
      <w:docPartBody>
        <w:p w:rsidR="00000000" w:rsidRDefault="0086033E">
          <w:pPr>
            <w:pStyle w:val="7EF2716C55964A3EAF547391E7B0514C"/>
          </w:pPr>
          <w:r>
            <w:t>[Address, phone, email]</w:t>
          </w:r>
        </w:p>
      </w:docPartBody>
    </w:docPart>
    <w:docPart>
      <w:docPartPr>
        <w:name w:val="7A3ED3AE13D84A04919B11EED33D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EF3F9-9B71-48FB-85AF-0B9AF8F9C0F3}"/>
      </w:docPartPr>
      <w:docPartBody>
        <w:p w:rsidR="00000000" w:rsidRDefault="0086033E">
          <w:pPr>
            <w:pStyle w:val="7A3ED3AE13D84A04919B11EED33DE0BB"/>
          </w:pPr>
          <w:r>
            <w:t>[Your Name]</w:t>
          </w:r>
        </w:p>
      </w:docPartBody>
    </w:docPart>
    <w:docPart>
      <w:docPartPr>
        <w:name w:val="39F4E76F9D514643AA81461D8BF3F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E3F73-4682-480B-B172-64EEE1102D2A}"/>
      </w:docPartPr>
      <w:docPartBody>
        <w:p w:rsidR="00000000" w:rsidRDefault="0086033E">
          <w:pPr>
            <w:pStyle w:val="39F4E76F9D514643AA81461D8BF3F31C"/>
          </w:pPr>
          <w:r>
            <w:t>[Briefly describe your career goal or ideal job]</w:t>
          </w:r>
        </w:p>
      </w:docPartBody>
    </w:docPart>
    <w:docPart>
      <w:docPartPr>
        <w:name w:val="99B77CF3ED16447480F86BA49B381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E4DFE-C907-4625-A1FF-0403975F9837}"/>
      </w:docPartPr>
      <w:docPartBody>
        <w:p w:rsidR="00000000" w:rsidRDefault="0086033E">
          <w:pPr>
            <w:pStyle w:val="99B77CF3ED16447480F86BA49B381720"/>
          </w:pPr>
          <w:r>
            <w:t>[Dates]</w:t>
          </w:r>
        </w:p>
      </w:docPartBody>
    </w:docPart>
    <w:docPart>
      <w:docPartPr>
        <w:name w:val="B24AB5592F84465A9B2FBD6E35C9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1C390-93E8-475B-8356-DD037E06C92D}"/>
      </w:docPartPr>
      <w:docPartBody>
        <w:p w:rsidR="00000000" w:rsidRDefault="0086033E">
          <w:pPr>
            <w:pStyle w:val="B24AB5592F84465A9B2FBD6E35C9D5E1"/>
          </w:pPr>
          <w:r>
            <w:t>[Company Name]</w:t>
          </w:r>
        </w:p>
      </w:docPartBody>
    </w:docPart>
    <w:docPart>
      <w:docPartPr>
        <w:name w:val="C754EB7D9B834A5B9AA157D88238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507CB-2C56-416B-8CB8-03AF08A2A0C4}"/>
      </w:docPartPr>
      <w:docPartBody>
        <w:p w:rsidR="00000000" w:rsidRDefault="0086033E">
          <w:pPr>
            <w:pStyle w:val="C754EB7D9B834A5B9AA157D88238FF4A"/>
          </w:pPr>
          <w:r>
            <w:t>[City, ST]</w:t>
          </w:r>
        </w:p>
      </w:docPartBody>
    </w:docPart>
    <w:docPart>
      <w:docPartPr>
        <w:name w:val="695FF71255F84EE381F056F69AA4D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A8842-FB81-4DD8-BCFB-DBAA5423D1ED}"/>
      </w:docPartPr>
      <w:docPartBody>
        <w:p w:rsidR="00000000" w:rsidRDefault="0086033E">
          <w:pPr>
            <w:pStyle w:val="695FF71255F84EE381F056F69AA4D6B7"/>
          </w:pPr>
          <w:r>
            <w:t>[Job Title]</w:t>
          </w:r>
        </w:p>
      </w:docPartBody>
    </w:docPart>
    <w:docPart>
      <w:docPartPr>
        <w:name w:val="710F861E197F42F6B9F690B12885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941A1-32E8-4E51-98FA-D19E7903657E}"/>
      </w:docPartPr>
      <w:docPartBody>
        <w:p w:rsidR="00000000" w:rsidRDefault="0086033E">
          <w:pPr>
            <w:pStyle w:val="710F861E197F42F6B9F690B1288576D3"/>
          </w:pPr>
          <w:r>
            <w:t>[Job responsibility/achievement]</w:t>
          </w:r>
        </w:p>
      </w:docPartBody>
    </w:docPart>
    <w:docPart>
      <w:docPartPr>
        <w:name w:val="4BA58BCB98914DE2AB6DE5FA587AB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802A8-CA83-4AE4-8958-9974062FB136}"/>
      </w:docPartPr>
      <w:docPartBody>
        <w:p w:rsidR="00000000" w:rsidRDefault="0086033E">
          <w:pPr>
            <w:pStyle w:val="4BA58BCB98914DE2AB6DE5FA587AB98B"/>
          </w:pPr>
          <w:r>
            <w:t xml:space="preserve">[Job </w:t>
          </w:r>
          <w:r>
            <w:t>responsibility/achievement]</w:t>
          </w:r>
        </w:p>
      </w:docPartBody>
    </w:docPart>
    <w:docPart>
      <w:docPartPr>
        <w:name w:val="D6C32CD96EB74B4E915B6338928CE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54A6-FAE3-485C-A489-10A0A5CB9E96}"/>
      </w:docPartPr>
      <w:docPartBody>
        <w:p w:rsidR="00000000" w:rsidRDefault="0086033E">
          <w:pPr>
            <w:pStyle w:val="D6C32CD96EB74B4E915B6338928CE300"/>
          </w:pPr>
          <w:r>
            <w:t>[Job responsibility/achievement]</w:t>
          </w:r>
        </w:p>
      </w:docPartBody>
    </w:docPart>
    <w:docPart>
      <w:docPartPr>
        <w:name w:val="7E56E6C73F8A444CAD8F051034962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97864-713B-402B-9C5B-0608432D4DB9}"/>
      </w:docPartPr>
      <w:docPartBody>
        <w:p w:rsidR="00000000" w:rsidRDefault="0086033E">
          <w:pPr>
            <w:pStyle w:val="7E56E6C73F8A444CAD8F0510349622E0"/>
          </w:pPr>
          <w:r>
            <w:t>[Dates]</w:t>
          </w:r>
        </w:p>
      </w:docPartBody>
    </w:docPart>
    <w:docPart>
      <w:docPartPr>
        <w:name w:val="6B01EEC5B7194C90912898A431B1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B6257-7653-48D8-8C58-80831B487EC1}"/>
      </w:docPartPr>
      <w:docPartBody>
        <w:p w:rsidR="00000000" w:rsidRDefault="0086033E">
          <w:pPr>
            <w:pStyle w:val="6B01EEC5B7194C90912898A431B1BB32"/>
          </w:pPr>
          <w:r>
            <w:t>[Company Name]</w:t>
          </w:r>
        </w:p>
      </w:docPartBody>
    </w:docPart>
    <w:docPart>
      <w:docPartPr>
        <w:name w:val="4284ADB63A85432CAD6F8A489BB4C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27AC-143C-415A-B504-EB7F71812676}"/>
      </w:docPartPr>
      <w:docPartBody>
        <w:p w:rsidR="00000000" w:rsidRDefault="0086033E">
          <w:pPr>
            <w:pStyle w:val="4284ADB63A85432CAD6F8A489BB4C7C7"/>
          </w:pPr>
          <w:r>
            <w:t>[City, ST]</w:t>
          </w:r>
        </w:p>
      </w:docPartBody>
    </w:docPart>
    <w:docPart>
      <w:docPartPr>
        <w:name w:val="10A50AE7ACA645ACB7A6E39BAE838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23135-FF90-4A5D-ACFC-126D832C6199}"/>
      </w:docPartPr>
      <w:docPartBody>
        <w:p w:rsidR="00000000" w:rsidRDefault="0086033E">
          <w:pPr>
            <w:pStyle w:val="10A50AE7ACA645ACB7A6E39BAE838A1D"/>
          </w:pPr>
          <w:r>
            <w:t>[Job Title]</w:t>
          </w:r>
        </w:p>
      </w:docPartBody>
    </w:docPart>
    <w:docPart>
      <w:docPartPr>
        <w:name w:val="96569D8359C24E7F883DAB9107865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E01BD-842A-469E-901A-404CD60EEAC1}"/>
      </w:docPartPr>
      <w:docPartBody>
        <w:p w:rsidR="00000000" w:rsidRDefault="0086033E">
          <w:pPr>
            <w:pStyle w:val="96569D8359C24E7F883DAB91078653BE"/>
          </w:pPr>
          <w:r>
            <w:t>[Job responsibility/achievement]</w:t>
          </w:r>
        </w:p>
      </w:docPartBody>
    </w:docPart>
    <w:docPart>
      <w:docPartPr>
        <w:name w:val="54A089E311664A9CA6685316B3E17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44F95-DA27-4F3A-BD8A-D5B2A92C25BE}"/>
      </w:docPartPr>
      <w:docPartBody>
        <w:p w:rsidR="00000000" w:rsidRDefault="0086033E">
          <w:pPr>
            <w:pStyle w:val="54A089E311664A9CA6685316B3E1781B"/>
          </w:pPr>
          <w:r>
            <w:t>[Job responsibility/achievement]</w:t>
          </w:r>
        </w:p>
      </w:docPartBody>
    </w:docPart>
    <w:docPart>
      <w:docPartPr>
        <w:name w:val="CD6B2E350EF340678E33432DBFE9F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54FC0-9A11-4366-B9F2-98C2C6112032}"/>
      </w:docPartPr>
      <w:docPartBody>
        <w:p w:rsidR="00000000" w:rsidRDefault="0086033E">
          <w:pPr>
            <w:pStyle w:val="CD6B2E350EF340678E33432DBFE9FBAE"/>
          </w:pPr>
          <w:r>
            <w:t>[Job responsibility/achievement]</w:t>
          </w:r>
        </w:p>
      </w:docPartBody>
    </w:docPart>
    <w:docPart>
      <w:docPartPr>
        <w:name w:val="AC967AC1168342E28FA26AFCDA46C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14B7-F882-4C5F-9F7C-84B6F7E8DEC2}"/>
      </w:docPartPr>
      <w:docPartBody>
        <w:p w:rsidR="00000000" w:rsidRDefault="0086033E">
          <w:pPr>
            <w:pStyle w:val="AC967AC1168342E28FA26AFCDA46C956"/>
          </w:pPr>
          <w:r>
            <w:t>[Dates]</w:t>
          </w:r>
        </w:p>
      </w:docPartBody>
    </w:docPart>
    <w:docPart>
      <w:docPartPr>
        <w:name w:val="A5050B065F184944894181CBDD38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B34E5-3470-464B-8751-26D63976B3CB}"/>
      </w:docPartPr>
      <w:docPartBody>
        <w:p w:rsidR="00000000" w:rsidRDefault="0086033E">
          <w:pPr>
            <w:pStyle w:val="A5050B065F184944894181CBDD3814A0"/>
          </w:pPr>
          <w:r>
            <w:t>[Company Name]</w:t>
          </w:r>
        </w:p>
      </w:docPartBody>
    </w:docPart>
    <w:docPart>
      <w:docPartPr>
        <w:name w:val="9CB995DB5E4D438B994D3F2187659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DE7A-1BE0-472D-8F67-2C0680640027}"/>
      </w:docPartPr>
      <w:docPartBody>
        <w:p w:rsidR="00000000" w:rsidRDefault="0086033E">
          <w:pPr>
            <w:pStyle w:val="9CB995DB5E4D438B994D3F218765995F"/>
          </w:pPr>
          <w:r>
            <w:t>[City, ST]</w:t>
          </w:r>
        </w:p>
      </w:docPartBody>
    </w:docPart>
    <w:docPart>
      <w:docPartPr>
        <w:name w:val="43E4B2E7A35847549B81ECE12811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6D3F-E548-4066-A523-87EC9B91ABF9}"/>
      </w:docPartPr>
      <w:docPartBody>
        <w:p w:rsidR="00000000" w:rsidRDefault="0086033E">
          <w:pPr>
            <w:pStyle w:val="43E4B2E7A35847549B81ECE128111183"/>
          </w:pPr>
          <w:r>
            <w:t>[Job Title]</w:t>
          </w:r>
        </w:p>
      </w:docPartBody>
    </w:docPart>
    <w:docPart>
      <w:docPartPr>
        <w:name w:val="9201EB9E562640F589EDC8538649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38D0-8AD5-4BA2-8351-948C7FCE08EA}"/>
      </w:docPartPr>
      <w:docPartBody>
        <w:p w:rsidR="00000000" w:rsidRDefault="0086033E">
          <w:pPr>
            <w:pStyle w:val="9201EB9E562640F589EDC8538649A656"/>
          </w:pPr>
          <w:r>
            <w:t>[Job</w:t>
          </w:r>
          <w:r>
            <w:t xml:space="preserve"> responsibility/achievement]</w:t>
          </w:r>
        </w:p>
      </w:docPartBody>
    </w:docPart>
    <w:docPart>
      <w:docPartPr>
        <w:name w:val="C462B99A2DCF43E29631CDDF69BE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AA7-5CF5-4B91-A2EB-2FCC11F3805E}"/>
      </w:docPartPr>
      <w:docPartBody>
        <w:p w:rsidR="00000000" w:rsidRDefault="0086033E">
          <w:pPr>
            <w:pStyle w:val="C462B99A2DCF43E29631CDDF69BEF1BB"/>
          </w:pPr>
          <w:r>
            <w:t>[Job responsibility/achievement]</w:t>
          </w:r>
        </w:p>
      </w:docPartBody>
    </w:docPart>
    <w:docPart>
      <w:docPartPr>
        <w:name w:val="4CD2FEC0FFD84A16A105C57C771DC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988B-A3F5-4E2F-B1D4-56E16E7CFC9C}"/>
      </w:docPartPr>
      <w:docPartBody>
        <w:p w:rsidR="00000000" w:rsidRDefault="0086033E">
          <w:pPr>
            <w:pStyle w:val="4CD2FEC0FFD84A16A105C57C771DCF2E"/>
          </w:pPr>
          <w:r>
            <w:t>[Job responsibility/achievement]</w:t>
          </w:r>
        </w:p>
      </w:docPartBody>
    </w:docPart>
    <w:docPart>
      <w:docPartPr>
        <w:name w:val="7B98CD04DBAD4A9BAA7160DD9ED49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17E6-DEEF-4D10-85C7-6AA8AD10B6D8}"/>
      </w:docPartPr>
      <w:docPartBody>
        <w:p w:rsidR="00000000" w:rsidRDefault="0086033E">
          <w:pPr>
            <w:pStyle w:val="7B98CD04DBAD4A9BAA7160DD9ED499FC"/>
          </w:pPr>
          <w:r>
            <w:t>[Dates]</w:t>
          </w:r>
        </w:p>
      </w:docPartBody>
    </w:docPart>
    <w:docPart>
      <w:docPartPr>
        <w:name w:val="BD02BDCCC0E44E1B8FA4A0B4641B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6EF2F-8773-4978-9DEB-DEDD9140BC12}"/>
      </w:docPartPr>
      <w:docPartBody>
        <w:p w:rsidR="00000000" w:rsidRDefault="0086033E">
          <w:pPr>
            <w:pStyle w:val="BD02BDCCC0E44E1B8FA4A0B4641B3B6B"/>
          </w:pPr>
          <w:r>
            <w:t>[Company Name]</w:t>
          </w:r>
        </w:p>
      </w:docPartBody>
    </w:docPart>
    <w:docPart>
      <w:docPartPr>
        <w:name w:val="F46EC1F0CF134A96B9D9C27C4F47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BC0B8-D67B-4EB6-A78B-176BDF0AD3BD}"/>
      </w:docPartPr>
      <w:docPartBody>
        <w:p w:rsidR="00000000" w:rsidRDefault="0086033E">
          <w:pPr>
            <w:pStyle w:val="F46EC1F0CF134A96B9D9C27C4F473F4F"/>
          </w:pPr>
          <w:r>
            <w:t>[City, ST]</w:t>
          </w:r>
        </w:p>
      </w:docPartBody>
    </w:docPart>
    <w:docPart>
      <w:docPartPr>
        <w:name w:val="73010A6CAC6C4FA08E96D1765ABD0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AA2DE-8AB6-4220-AB5C-638F7D9205A6}"/>
      </w:docPartPr>
      <w:docPartBody>
        <w:p w:rsidR="00000000" w:rsidRDefault="0086033E">
          <w:pPr>
            <w:pStyle w:val="73010A6CAC6C4FA08E96D1765ABD04F3"/>
          </w:pPr>
          <w:r>
            <w:t>[Job Title]</w:t>
          </w:r>
        </w:p>
      </w:docPartBody>
    </w:docPart>
    <w:docPart>
      <w:docPartPr>
        <w:name w:val="375736D3BABC4DC3915824B1C3F99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54E9-8A67-4DBF-A292-EAD507CECBE0}"/>
      </w:docPartPr>
      <w:docPartBody>
        <w:p w:rsidR="00000000" w:rsidRDefault="0086033E">
          <w:pPr>
            <w:pStyle w:val="375736D3BABC4DC3915824B1C3F9958B"/>
          </w:pPr>
          <w:r>
            <w:t>[Job responsibility/achievement]</w:t>
          </w:r>
        </w:p>
      </w:docPartBody>
    </w:docPart>
    <w:docPart>
      <w:docPartPr>
        <w:name w:val="4FAD4736E44A4E4F980423E16CDC5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C24B-230D-459E-BF3C-B4352F9517E6}"/>
      </w:docPartPr>
      <w:docPartBody>
        <w:p w:rsidR="00000000" w:rsidRDefault="0086033E">
          <w:pPr>
            <w:pStyle w:val="4FAD4736E44A4E4F980423E16CDC5CB8"/>
          </w:pPr>
          <w:r>
            <w:t>[Job responsibility/achievement]</w:t>
          </w:r>
        </w:p>
      </w:docPartBody>
    </w:docPart>
    <w:docPart>
      <w:docPartPr>
        <w:name w:val="78049E33602E4263855028D38C413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CD0E5-37FB-49D3-846F-1C5B86D0F2AA}"/>
      </w:docPartPr>
      <w:docPartBody>
        <w:p w:rsidR="00000000" w:rsidRDefault="0086033E">
          <w:pPr>
            <w:pStyle w:val="78049E33602E4263855028D38C4132CA"/>
          </w:pPr>
          <w:r>
            <w:t>[Job responsibility/achievement]</w:t>
          </w:r>
        </w:p>
      </w:docPartBody>
    </w:docPart>
    <w:docPart>
      <w:docPartPr>
        <w:name w:val="EF582FB22AFA46078E314E8BAAF8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1997-4288-4B78-8B2D-D080BD3F2D24}"/>
      </w:docPartPr>
      <w:docPartBody>
        <w:p w:rsidR="00000000" w:rsidRDefault="0086033E">
          <w:pPr>
            <w:pStyle w:val="EF582FB22AFA46078E314E8BAAF8C3C7"/>
          </w:pPr>
          <w:r>
            <w:t>[Dates]</w:t>
          </w:r>
        </w:p>
      </w:docPartBody>
    </w:docPart>
    <w:docPart>
      <w:docPartPr>
        <w:name w:val="1A81F356D8A446FAAF0A72DA76E2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C5C4-3C32-4A0E-8FC6-2432F01BF9D5}"/>
      </w:docPartPr>
      <w:docPartBody>
        <w:p w:rsidR="00000000" w:rsidRDefault="0086033E">
          <w:pPr>
            <w:pStyle w:val="1A81F356D8A446FAAF0A72DA76E2315B"/>
          </w:pPr>
          <w:r>
            <w:t>[School Name]</w:t>
          </w:r>
        </w:p>
      </w:docPartBody>
    </w:docPart>
    <w:docPart>
      <w:docPartPr>
        <w:name w:val="6C723107C1D549EA8ABD5C16AF4EF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479E6-29AD-4F04-AE20-F3F85BB795B4}"/>
      </w:docPartPr>
      <w:docPartBody>
        <w:p w:rsidR="00000000" w:rsidRDefault="0086033E">
          <w:pPr>
            <w:pStyle w:val="6C723107C1D549EA8ABD5C16AF4EF045"/>
          </w:pPr>
          <w:r>
            <w:t>[City, S</w:t>
          </w:r>
          <w:r>
            <w:t>T]</w:t>
          </w:r>
        </w:p>
      </w:docPartBody>
    </w:docPart>
    <w:docPart>
      <w:docPartPr>
        <w:name w:val="7DF0AE6015A043EAB289D6DF0F1D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C25CE-27D4-40F5-888C-6AE44662BBDF}"/>
      </w:docPartPr>
      <w:docPartBody>
        <w:p w:rsidR="00000000" w:rsidRDefault="0086033E">
          <w:pPr>
            <w:pStyle w:val="7DF0AE6015A043EAB289D6DF0F1D6F9B"/>
          </w:pPr>
          <w:r>
            <w:t>[Degree obtained]</w:t>
          </w:r>
        </w:p>
      </w:docPartBody>
    </w:docPart>
    <w:docPart>
      <w:docPartPr>
        <w:name w:val="B2C69B55E55B45A7B4427C9449D1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3FB6-CC1E-4727-BE39-C2DCF4ACF9E1}"/>
      </w:docPartPr>
      <w:docPartBody>
        <w:p w:rsidR="00000000" w:rsidRDefault="0086033E">
          <w:pPr>
            <w:pStyle w:val="B2C69B55E55B45A7B4427C9449D14F21"/>
          </w:pPr>
          <w:r>
            <w:t>[Special award, accomplishment, or degree minor]</w:t>
          </w:r>
        </w:p>
      </w:docPartBody>
    </w:docPart>
    <w:docPart>
      <w:docPartPr>
        <w:name w:val="B72C90B1DB694C2297025A8EC8997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6B561-28E2-403D-AF05-86312D7DB408}"/>
      </w:docPartPr>
      <w:docPartBody>
        <w:p w:rsidR="00000000" w:rsidRDefault="0086033E">
          <w:pPr>
            <w:pStyle w:val="B72C90B1DB694C2297025A8EC89978B1"/>
          </w:pPr>
          <w:r>
            <w:t>[Briefly list interests that may pertain to the job you want]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3E"/>
    <w:rsid w:val="0086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2716C55964A3EAF547391E7B0514C">
    <w:name w:val="7EF2716C55964A3EAF547391E7B0514C"/>
  </w:style>
  <w:style w:type="paragraph" w:customStyle="1" w:styleId="7A3ED3AE13D84A04919B11EED33DE0BB">
    <w:name w:val="7A3ED3AE13D84A04919B11EED33DE0BB"/>
  </w:style>
  <w:style w:type="paragraph" w:customStyle="1" w:styleId="39F4E76F9D514643AA81461D8BF3F31C">
    <w:name w:val="39F4E76F9D514643AA81461D8BF3F31C"/>
  </w:style>
  <w:style w:type="paragraph" w:customStyle="1" w:styleId="99B77CF3ED16447480F86BA49B381720">
    <w:name w:val="99B77CF3ED16447480F86BA49B381720"/>
  </w:style>
  <w:style w:type="paragraph" w:customStyle="1" w:styleId="B24AB5592F84465A9B2FBD6E35C9D5E1">
    <w:name w:val="B24AB5592F84465A9B2FBD6E35C9D5E1"/>
  </w:style>
  <w:style w:type="paragraph" w:customStyle="1" w:styleId="C754EB7D9B834A5B9AA157D88238FF4A">
    <w:name w:val="C754EB7D9B834A5B9AA157D88238FF4A"/>
  </w:style>
  <w:style w:type="paragraph" w:customStyle="1" w:styleId="695FF71255F84EE381F056F69AA4D6B7">
    <w:name w:val="695FF71255F84EE381F056F69AA4D6B7"/>
  </w:style>
  <w:style w:type="paragraph" w:customStyle="1" w:styleId="710F861E197F42F6B9F690B1288576D3">
    <w:name w:val="710F861E197F42F6B9F690B1288576D3"/>
  </w:style>
  <w:style w:type="paragraph" w:customStyle="1" w:styleId="4BA58BCB98914DE2AB6DE5FA587AB98B">
    <w:name w:val="4BA58BCB98914DE2AB6DE5FA587AB98B"/>
  </w:style>
  <w:style w:type="paragraph" w:customStyle="1" w:styleId="D6C32CD96EB74B4E915B6338928CE300">
    <w:name w:val="D6C32CD96EB74B4E915B6338928CE300"/>
  </w:style>
  <w:style w:type="paragraph" w:customStyle="1" w:styleId="7E56E6C73F8A444CAD8F0510349622E0">
    <w:name w:val="7E56E6C73F8A444CAD8F0510349622E0"/>
  </w:style>
  <w:style w:type="paragraph" w:customStyle="1" w:styleId="6B01EEC5B7194C90912898A431B1BB32">
    <w:name w:val="6B01EEC5B7194C90912898A431B1BB32"/>
  </w:style>
  <w:style w:type="paragraph" w:customStyle="1" w:styleId="4284ADB63A85432CAD6F8A489BB4C7C7">
    <w:name w:val="4284ADB63A85432CAD6F8A489BB4C7C7"/>
  </w:style>
  <w:style w:type="paragraph" w:customStyle="1" w:styleId="10A50AE7ACA645ACB7A6E39BAE838A1D">
    <w:name w:val="10A50AE7ACA645ACB7A6E39BAE838A1D"/>
  </w:style>
  <w:style w:type="paragraph" w:customStyle="1" w:styleId="96569D8359C24E7F883DAB91078653BE">
    <w:name w:val="96569D8359C24E7F883DAB91078653BE"/>
  </w:style>
  <w:style w:type="paragraph" w:customStyle="1" w:styleId="54A089E311664A9CA6685316B3E1781B">
    <w:name w:val="54A089E311664A9CA6685316B3E1781B"/>
  </w:style>
  <w:style w:type="paragraph" w:customStyle="1" w:styleId="CD6B2E350EF340678E33432DBFE9FBAE">
    <w:name w:val="CD6B2E350EF340678E33432DBFE9FBAE"/>
  </w:style>
  <w:style w:type="paragraph" w:customStyle="1" w:styleId="AC967AC1168342E28FA26AFCDA46C956">
    <w:name w:val="AC967AC1168342E28FA26AFCDA46C956"/>
  </w:style>
  <w:style w:type="paragraph" w:customStyle="1" w:styleId="A5050B065F184944894181CBDD3814A0">
    <w:name w:val="A5050B065F184944894181CBDD3814A0"/>
  </w:style>
  <w:style w:type="paragraph" w:customStyle="1" w:styleId="9CB995DB5E4D438B994D3F218765995F">
    <w:name w:val="9CB995DB5E4D438B994D3F218765995F"/>
  </w:style>
  <w:style w:type="paragraph" w:customStyle="1" w:styleId="43E4B2E7A35847549B81ECE128111183">
    <w:name w:val="43E4B2E7A35847549B81ECE128111183"/>
  </w:style>
  <w:style w:type="paragraph" w:customStyle="1" w:styleId="9201EB9E562640F589EDC8538649A656">
    <w:name w:val="9201EB9E562640F589EDC8538649A656"/>
  </w:style>
  <w:style w:type="paragraph" w:customStyle="1" w:styleId="C462B99A2DCF43E29631CDDF69BEF1BB">
    <w:name w:val="C462B99A2DCF43E29631CDDF69BEF1BB"/>
  </w:style>
  <w:style w:type="paragraph" w:customStyle="1" w:styleId="4CD2FEC0FFD84A16A105C57C771DCF2E">
    <w:name w:val="4CD2FEC0FFD84A16A105C57C771DCF2E"/>
  </w:style>
  <w:style w:type="paragraph" w:customStyle="1" w:styleId="7B98CD04DBAD4A9BAA7160DD9ED499FC">
    <w:name w:val="7B98CD04DBAD4A9BAA7160DD9ED499FC"/>
  </w:style>
  <w:style w:type="paragraph" w:customStyle="1" w:styleId="BD02BDCCC0E44E1B8FA4A0B4641B3B6B">
    <w:name w:val="BD02BDCCC0E44E1B8FA4A0B4641B3B6B"/>
  </w:style>
  <w:style w:type="paragraph" w:customStyle="1" w:styleId="F46EC1F0CF134A96B9D9C27C4F473F4F">
    <w:name w:val="F46EC1F0CF134A96B9D9C27C4F473F4F"/>
  </w:style>
  <w:style w:type="paragraph" w:customStyle="1" w:styleId="73010A6CAC6C4FA08E96D1765ABD04F3">
    <w:name w:val="73010A6CAC6C4FA08E96D1765ABD04F3"/>
  </w:style>
  <w:style w:type="paragraph" w:customStyle="1" w:styleId="375736D3BABC4DC3915824B1C3F9958B">
    <w:name w:val="375736D3BABC4DC3915824B1C3F9958B"/>
  </w:style>
  <w:style w:type="paragraph" w:customStyle="1" w:styleId="4FAD4736E44A4E4F980423E16CDC5CB8">
    <w:name w:val="4FAD4736E44A4E4F980423E16CDC5CB8"/>
  </w:style>
  <w:style w:type="paragraph" w:customStyle="1" w:styleId="78049E33602E4263855028D38C4132CA">
    <w:name w:val="78049E33602E4263855028D38C4132CA"/>
  </w:style>
  <w:style w:type="paragraph" w:customStyle="1" w:styleId="EF582FB22AFA46078E314E8BAAF8C3C7">
    <w:name w:val="EF582FB22AFA46078E314E8BAAF8C3C7"/>
  </w:style>
  <w:style w:type="paragraph" w:customStyle="1" w:styleId="1A81F356D8A446FAAF0A72DA76E2315B">
    <w:name w:val="1A81F356D8A446FAAF0A72DA76E2315B"/>
  </w:style>
  <w:style w:type="paragraph" w:customStyle="1" w:styleId="6C723107C1D549EA8ABD5C16AF4EF045">
    <w:name w:val="6C723107C1D549EA8ABD5C16AF4EF045"/>
  </w:style>
  <w:style w:type="paragraph" w:customStyle="1" w:styleId="7DF0AE6015A043EAB289D6DF0F1D6F9B">
    <w:name w:val="7DF0AE6015A043EAB289D6DF0F1D6F9B"/>
  </w:style>
  <w:style w:type="paragraph" w:customStyle="1" w:styleId="B2C69B55E55B45A7B4427C9449D14F21">
    <w:name w:val="B2C69B55E55B45A7B4427C9449D14F21"/>
  </w:style>
  <w:style w:type="paragraph" w:customStyle="1" w:styleId="B72C90B1DB694C2297025A8EC89978B1">
    <w:name w:val="B72C90B1DB694C2297025A8EC89978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2716C55964A3EAF547391E7B0514C">
    <w:name w:val="7EF2716C55964A3EAF547391E7B0514C"/>
  </w:style>
  <w:style w:type="paragraph" w:customStyle="1" w:styleId="7A3ED3AE13D84A04919B11EED33DE0BB">
    <w:name w:val="7A3ED3AE13D84A04919B11EED33DE0BB"/>
  </w:style>
  <w:style w:type="paragraph" w:customStyle="1" w:styleId="39F4E76F9D514643AA81461D8BF3F31C">
    <w:name w:val="39F4E76F9D514643AA81461D8BF3F31C"/>
  </w:style>
  <w:style w:type="paragraph" w:customStyle="1" w:styleId="99B77CF3ED16447480F86BA49B381720">
    <w:name w:val="99B77CF3ED16447480F86BA49B381720"/>
  </w:style>
  <w:style w:type="paragraph" w:customStyle="1" w:styleId="B24AB5592F84465A9B2FBD6E35C9D5E1">
    <w:name w:val="B24AB5592F84465A9B2FBD6E35C9D5E1"/>
  </w:style>
  <w:style w:type="paragraph" w:customStyle="1" w:styleId="C754EB7D9B834A5B9AA157D88238FF4A">
    <w:name w:val="C754EB7D9B834A5B9AA157D88238FF4A"/>
  </w:style>
  <w:style w:type="paragraph" w:customStyle="1" w:styleId="695FF71255F84EE381F056F69AA4D6B7">
    <w:name w:val="695FF71255F84EE381F056F69AA4D6B7"/>
  </w:style>
  <w:style w:type="paragraph" w:customStyle="1" w:styleId="710F861E197F42F6B9F690B1288576D3">
    <w:name w:val="710F861E197F42F6B9F690B1288576D3"/>
  </w:style>
  <w:style w:type="paragraph" w:customStyle="1" w:styleId="4BA58BCB98914DE2AB6DE5FA587AB98B">
    <w:name w:val="4BA58BCB98914DE2AB6DE5FA587AB98B"/>
  </w:style>
  <w:style w:type="paragraph" w:customStyle="1" w:styleId="D6C32CD96EB74B4E915B6338928CE300">
    <w:name w:val="D6C32CD96EB74B4E915B6338928CE300"/>
  </w:style>
  <w:style w:type="paragraph" w:customStyle="1" w:styleId="7E56E6C73F8A444CAD8F0510349622E0">
    <w:name w:val="7E56E6C73F8A444CAD8F0510349622E0"/>
  </w:style>
  <w:style w:type="paragraph" w:customStyle="1" w:styleId="6B01EEC5B7194C90912898A431B1BB32">
    <w:name w:val="6B01EEC5B7194C90912898A431B1BB32"/>
  </w:style>
  <w:style w:type="paragraph" w:customStyle="1" w:styleId="4284ADB63A85432CAD6F8A489BB4C7C7">
    <w:name w:val="4284ADB63A85432CAD6F8A489BB4C7C7"/>
  </w:style>
  <w:style w:type="paragraph" w:customStyle="1" w:styleId="10A50AE7ACA645ACB7A6E39BAE838A1D">
    <w:name w:val="10A50AE7ACA645ACB7A6E39BAE838A1D"/>
  </w:style>
  <w:style w:type="paragraph" w:customStyle="1" w:styleId="96569D8359C24E7F883DAB91078653BE">
    <w:name w:val="96569D8359C24E7F883DAB91078653BE"/>
  </w:style>
  <w:style w:type="paragraph" w:customStyle="1" w:styleId="54A089E311664A9CA6685316B3E1781B">
    <w:name w:val="54A089E311664A9CA6685316B3E1781B"/>
  </w:style>
  <w:style w:type="paragraph" w:customStyle="1" w:styleId="CD6B2E350EF340678E33432DBFE9FBAE">
    <w:name w:val="CD6B2E350EF340678E33432DBFE9FBAE"/>
  </w:style>
  <w:style w:type="paragraph" w:customStyle="1" w:styleId="AC967AC1168342E28FA26AFCDA46C956">
    <w:name w:val="AC967AC1168342E28FA26AFCDA46C956"/>
  </w:style>
  <w:style w:type="paragraph" w:customStyle="1" w:styleId="A5050B065F184944894181CBDD3814A0">
    <w:name w:val="A5050B065F184944894181CBDD3814A0"/>
  </w:style>
  <w:style w:type="paragraph" w:customStyle="1" w:styleId="9CB995DB5E4D438B994D3F218765995F">
    <w:name w:val="9CB995DB5E4D438B994D3F218765995F"/>
  </w:style>
  <w:style w:type="paragraph" w:customStyle="1" w:styleId="43E4B2E7A35847549B81ECE128111183">
    <w:name w:val="43E4B2E7A35847549B81ECE128111183"/>
  </w:style>
  <w:style w:type="paragraph" w:customStyle="1" w:styleId="9201EB9E562640F589EDC8538649A656">
    <w:name w:val="9201EB9E562640F589EDC8538649A656"/>
  </w:style>
  <w:style w:type="paragraph" w:customStyle="1" w:styleId="C462B99A2DCF43E29631CDDF69BEF1BB">
    <w:name w:val="C462B99A2DCF43E29631CDDF69BEF1BB"/>
  </w:style>
  <w:style w:type="paragraph" w:customStyle="1" w:styleId="4CD2FEC0FFD84A16A105C57C771DCF2E">
    <w:name w:val="4CD2FEC0FFD84A16A105C57C771DCF2E"/>
  </w:style>
  <w:style w:type="paragraph" w:customStyle="1" w:styleId="7B98CD04DBAD4A9BAA7160DD9ED499FC">
    <w:name w:val="7B98CD04DBAD4A9BAA7160DD9ED499FC"/>
  </w:style>
  <w:style w:type="paragraph" w:customStyle="1" w:styleId="BD02BDCCC0E44E1B8FA4A0B4641B3B6B">
    <w:name w:val="BD02BDCCC0E44E1B8FA4A0B4641B3B6B"/>
  </w:style>
  <w:style w:type="paragraph" w:customStyle="1" w:styleId="F46EC1F0CF134A96B9D9C27C4F473F4F">
    <w:name w:val="F46EC1F0CF134A96B9D9C27C4F473F4F"/>
  </w:style>
  <w:style w:type="paragraph" w:customStyle="1" w:styleId="73010A6CAC6C4FA08E96D1765ABD04F3">
    <w:name w:val="73010A6CAC6C4FA08E96D1765ABD04F3"/>
  </w:style>
  <w:style w:type="paragraph" w:customStyle="1" w:styleId="375736D3BABC4DC3915824B1C3F9958B">
    <w:name w:val="375736D3BABC4DC3915824B1C3F9958B"/>
  </w:style>
  <w:style w:type="paragraph" w:customStyle="1" w:styleId="4FAD4736E44A4E4F980423E16CDC5CB8">
    <w:name w:val="4FAD4736E44A4E4F980423E16CDC5CB8"/>
  </w:style>
  <w:style w:type="paragraph" w:customStyle="1" w:styleId="78049E33602E4263855028D38C4132CA">
    <w:name w:val="78049E33602E4263855028D38C4132CA"/>
  </w:style>
  <w:style w:type="paragraph" w:customStyle="1" w:styleId="EF582FB22AFA46078E314E8BAAF8C3C7">
    <w:name w:val="EF582FB22AFA46078E314E8BAAF8C3C7"/>
  </w:style>
  <w:style w:type="paragraph" w:customStyle="1" w:styleId="1A81F356D8A446FAAF0A72DA76E2315B">
    <w:name w:val="1A81F356D8A446FAAF0A72DA76E2315B"/>
  </w:style>
  <w:style w:type="paragraph" w:customStyle="1" w:styleId="6C723107C1D549EA8ABD5C16AF4EF045">
    <w:name w:val="6C723107C1D549EA8ABD5C16AF4EF045"/>
  </w:style>
  <w:style w:type="paragraph" w:customStyle="1" w:styleId="7DF0AE6015A043EAB289D6DF0F1D6F9B">
    <w:name w:val="7DF0AE6015A043EAB289D6DF0F1D6F9B"/>
  </w:style>
  <w:style w:type="paragraph" w:customStyle="1" w:styleId="B2C69B55E55B45A7B4427C9449D14F21">
    <w:name w:val="B2C69B55E55B45A7B4427C9449D14F21"/>
  </w:style>
  <w:style w:type="paragraph" w:customStyle="1" w:styleId="B72C90B1DB694C2297025A8EC89978B1">
    <w:name w:val="B72C90B1DB694C2297025A8EC8997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Convey your work experience to a potential employer with this modern resume template which features your work experience in chronological order.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732962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2011-12-22T21:16:00+00:00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1389710</Value>
      <Value>1389711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Chronological resume - CV (Modern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TP102807231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F1624-2D5F-4C67-AE70-6DFF8FA281F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16B8A-FB1D-4845-8E57-5AA31016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Chronological_resume__CV_Modern_design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Dell</dc:creator>
  <cp:lastModifiedBy>Dell</cp:lastModifiedBy>
  <cp:revision>1</cp:revision>
  <dcterms:created xsi:type="dcterms:W3CDTF">2020-12-05T10:32:00Z</dcterms:created>
  <dcterms:modified xsi:type="dcterms:W3CDTF">2020-12-05T10:43:00Z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